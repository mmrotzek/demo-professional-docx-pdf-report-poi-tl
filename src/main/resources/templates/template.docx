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hAnsiTheme="minorHAnsi" w:cs="Times New Roman"/>
          <w:b/>
          <w:color w:val="000000" w:themeColor="text1"/>
          <w:sz w:val="20"/>
          <w:szCs w:val="20"/>
        </w:rPr>
        <w:id w:val="805429490"/>
        <w:docPartObj>
          <w:docPartGallery w:val="Cover Pages"/>
          <w:docPartUnique/>
        </w:docPartObj>
      </w:sdtPr>
      <w:sdtContent>
        <w:p w14:paraId="46BE1C04" w14:textId="77777777" w:rsidR="00473CDC" w:rsidRPr="00B4248E" w:rsidRDefault="00473CDC" w:rsidP="00E85905">
          <w:pPr>
            <w:pStyle w:val="Untertitel"/>
            <w:framePr w:hSpace="0" w:wrap="auto" w:vAnchor="margin" w:hAnchor="text" w:yAlign="inline"/>
            <w:rPr>
              <w:color w:val="000000" w:themeColor="text1"/>
              <w:lang w:val="en-US"/>
            </w:rPr>
          </w:pPr>
          <w:r w:rsidRPr="00B4248E">
            <w:rPr>
              <w:color w:val="000000" w:themeColor="text1"/>
              <w:lang w:val="en-US" w:bidi="de-DE"/>
            </w:rPr>
            <w:t>{{created}}</w:t>
          </w:r>
        </w:p>
        <w:p w14:paraId="60E3D376" w14:textId="0645A178" w:rsidR="00CB4A4D" w:rsidRPr="007C5D9D" w:rsidRDefault="00285E37" w:rsidP="00285E37">
          <w:pPr>
            <w:tabs>
              <w:tab w:val="left" w:pos="811"/>
            </w:tabs>
            <w:spacing w:after="200"/>
            <w:rPr>
              <w:b/>
              <w:lang w:val="en-US"/>
            </w:rPr>
          </w:pPr>
          <w:r>
            <w:rPr>
              <w:b/>
              <w:noProof/>
              <w:lang w:bidi="de-DE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70BC8E3" wp14:editId="2237180C">
                    <wp:simplePos x="0" y="0"/>
                    <wp:positionH relativeFrom="column">
                      <wp:posOffset>-899886</wp:posOffset>
                    </wp:positionH>
                    <wp:positionV relativeFrom="page">
                      <wp:align>top</wp:align>
                    </wp:positionV>
                    <wp:extent cx="7776210" cy="1249499"/>
                    <wp:effectExtent l="0" t="0" r="0" b="8255"/>
                    <wp:wrapNone/>
                    <wp:docPr id="10" name="Rechteck 10" descr="Rechteck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124949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37E9BBB" id="Rechteck 10" o:spid="_x0000_s1026" alt="Rechteck" style="position:absolute;margin-left:-70.85pt;margin-top:0;width:612.3pt;height:98.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top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" fillcolor="#008890 [3204]" stroked="f" strokeweight="1pt">
                    <w10:wrap anchory="page"/>
                  </v:rect>
                </w:pict>
              </mc:Fallback>
            </mc:AlternateContent>
          </w:r>
          <w:r w:rsidR="00CB4A4D">
            <w:rPr>
              <w:b/>
              <w:noProof/>
              <w:lang w:bidi="de-DE"/>
            </w:rPr>
            <w:drawing>
              <wp:anchor distT="0" distB="0" distL="114300" distR="114300" simplePos="0" relativeHeight="251658240" behindDoc="1" locked="0" layoutInCell="1" allowOverlap="1" wp14:anchorId="2811FB0E" wp14:editId="037AB7F8">
                <wp:simplePos x="0" y="0"/>
                <wp:positionH relativeFrom="column">
                  <wp:posOffset>-898525</wp:posOffset>
                </wp:positionH>
                <wp:positionV relativeFrom="page">
                  <wp:posOffset>1242241</wp:posOffset>
                </wp:positionV>
                <wp:extent cx="7776210" cy="5186680"/>
                <wp:effectExtent l="0" t="0" r="0" b="0"/>
                <wp:wrapNone/>
                <wp:docPr id="6" name="Bild 6" descr="Tisch, Bericht abgeben" title="Tisch, Bericht abgeb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Bild für Bericht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6210" cy="5186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63580E8" w14:textId="77777777" w:rsidR="00285E37" w:rsidRPr="007C5D9D" w:rsidRDefault="00285E37" w:rsidP="00285E37">
          <w:pPr>
            <w:tabs>
              <w:tab w:val="left" w:pos="811"/>
            </w:tabs>
            <w:spacing w:after="200"/>
            <w:rPr>
              <w:b/>
              <w:lang w:val="en-US"/>
            </w:rPr>
          </w:pPr>
        </w:p>
        <w:p w14:paraId="2C30DE7D" w14:textId="77777777" w:rsidR="00285E37" w:rsidRPr="007C5D9D" w:rsidRDefault="00285E37" w:rsidP="00285E37">
          <w:pPr>
            <w:tabs>
              <w:tab w:val="left" w:pos="811"/>
            </w:tabs>
            <w:spacing w:after="200"/>
            <w:rPr>
              <w:b/>
              <w:lang w:val="en-US"/>
            </w:rPr>
          </w:pPr>
        </w:p>
        <w:p w14:paraId="09CA47C7" w14:textId="77777777" w:rsidR="00285E37" w:rsidRPr="007C5D9D" w:rsidRDefault="00285E37" w:rsidP="00285E37">
          <w:pPr>
            <w:tabs>
              <w:tab w:val="left" w:pos="811"/>
            </w:tabs>
            <w:spacing w:after="200"/>
            <w:rPr>
              <w:b/>
              <w:lang w:val="en-US"/>
            </w:rPr>
          </w:pPr>
        </w:p>
        <w:p w14:paraId="471078D4" w14:textId="77777777" w:rsidR="00285E37" w:rsidRPr="007C5D9D" w:rsidRDefault="00285E37" w:rsidP="00285E37">
          <w:pPr>
            <w:tabs>
              <w:tab w:val="left" w:pos="811"/>
            </w:tabs>
            <w:spacing w:after="200"/>
            <w:rPr>
              <w:b/>
              <w:lang w:val="en-US"/>
            </w:rPr>
          </w:pPr>
        </w:p>
        <w:p w14:paraId="140D1BE0" w14:textId="77777777" w:rsidR="00285E37" w:rsidRPr="007C5D9D" w:rsidRDefault="00285E37" w:rsidP="00285E37">
          <w:pPr>
            <w:tabs>
              <w:tab w:val="left" w:pos="811"/>
            </w:tabs>
            <w:spacing w:after="200"/>
            <w:rPr>
              <w:b/>
              <w:lang w:val="en-US"/>
            </w:rPr>
          </w:pPr>
        </w:p>
        <w:p w14:paraId="69F9DC1B" w14:textId="77777777" w:rsidR="00285E37" w:rsidRPr="007C5D9D" w:rsidRDefault="00285E37" w:rsidP="00285E37">
          <w:pPr>
            <w:tabs>
              <w:tab w:val="left" w:pos="811"/>
            </w:tabs>
            <w:spacing w:after="200"/>
            <w:rPr>
              <w:b/>
              <w:lang w:val="en-US"/>
            </w:rPr>
          </w:pPr>
        </w:p>
        <w:p w14:paraId="45FFBB06" w14:textId="77777777" w:rsidR="00285E37" w:rsidRPr="007C5D9D" w:rsidRDefault="00285E37" w:rsidP="00285E37">
          <w:pPr>
            <w:tabs>
              <w:tab w:val="left" w:pos="811"/>
            </w:tabs>
            <w:spacing w:after="200"/>
            <w:rPr>
              <w:b/>
              <w:lang w:val="en-US"/>
            </w:rPr>
          </w:pPr>
        </w:p>
        <w:p w14:paraId="421D1C36" w14:textId="77777777" w:rsidR="00285E37" w:rsidRPr="007C5D9D" w:rsidRDefault="00285E37" w:rsidP="00285E37">
          <w:pPr>
            <w:tabs>
              <w:tab w:val="left" w:pos="811"/>
            </w:tabs>
            <w:spacing w:after="200"/>
            <w:rPr>
              <w:b/>
              <w:lang w:val="en-US"/>
            </w:rPr>
          </w:pPr>
        </w:p>
        <w:p w14:paraId="58B35B6A" w14:textId="77777777" w:rsidR="00285E37" w:rsidRPr="007C5D9D" w:rsidRDefault="00285E37" w:rsidP="00285E37">
          <w:pPr>
            <w:tabs>
              <w:tab w:val="left" w:pos="811"/>
            </w:tabs>
            <w:spacing w:after="200"/>
            <w:rPr>
              <w:b/>
              <w:lang w:val="en-US"/>
            </w:rPr>
          </w:pPr>
        </w:p>
        <w:p w14:paraId="2F98C2CB" w14:textId="77777777" w:rsidR="00285E37" w:rsidRPr="007C5D9D" w:rsidRDefault="00285E37" w:rsidP="00285E37">
          <w:pPr>
            <w:tabs>
              <w:tab w:val="left" w:pos="811"/>
            </w:tabs>
            <w:spacing w:after="200"/>
            <w:rPr>
              <w:b/>
              <w:lang w:val="en-US"/>
            </w:rPr>
          </w:pPr>
        </w:p>
        <w:p w14:paraId="0FFB0BD1" w14:textId="77777777" w:rsidR="00285E37" w:rsidRPr="007C5D9D" w:rsidRDefault="00285E37" w:rsidP="00285E37">
          <w:pPr>
            <w:tabs>
              <w:tab w:val="left" w:pos="811"/>
            </w:tabs>
            <w:spacing w:after="200"/>
            <w:rPr>
              <w:b/>
              <w:lang w:val="en-US"/>
            </w:rPr>
          </w:pPr>
        </w:p>
        <w:p w14:paraId="1A383EEC" w14:textId="77777777" w:rsidR="00285E37" w:rsidRPr="007C5D9D" w:rsidRDefault="00285E37" w:rsidP="00B4248E">
          <w:pPr>
            <w:tabs>
              <w:tab w:val="left" w:pos="811"/>
            </w:tabs>
            <w:spacing w:after="200"/>
            <w:jc w:val="right"/>
            <w:rPr>
              <w:b/>
              <w:lang w:val="en-US"/>
            </w:rPr>
          </w:pPr>
        </w:p>
        <w:p w14:paraId="6525B8AB" w14:textId="77777777" w:rsidR="00473CDC" w:rsidRPr="007C5D9D" w:rsidRDefault="00473CDC" w:rsidP="00473CDC">
          <w:pPr>
            <w:tabs>
              <w:tab w:val="left" w:pos="811"/>
            </w:tabs>
            <w:spacing w:after="200"/>
            <w:rPr>
              <w:b/>
              <w:lang w:val="en-US"/>
            </w:rPr>
          </w:pPr>
        </w:p>
        <w:p w14:paraId="3E822365" w14:textId="77777777" w:rsidR="00473CDC" w:rsidRPr="007C5D9D" w:rsidRDefault="00473CDC" w:rsidP="00473CDC">
          <w:pPr>
            <w:tabs>
              <w:tab w:val="left" w:pos="811"/>
            </w:tabs>
            <w:spacing w:after="200"/>
            <w:rPr>
              <w:b/>
              <w:lang w:val="en-US"/>
            </w:rPr>
          </w:pPr>
        </w:p>
        <w:p w14:paraId="7CDFFA33" w14:textId="77777777" w:rsidR="00285E37" w:rsidRPr="007C5D9D" w:rsidRDefault="00285E37" w:rsidP="00285E37">
          <w:pPr>
            <w:tabs>
              <w:tab w:val="left" w:pos="811"/>
            </w:tabs>
            <w:spacing w:after="200"/>
            <w:rPr>
              <w:b/>
              <w:lang w:val="en-US"/>
            </w:rPr>
          </w:pPr>
        </w:p>
        <w:p w14:paraId="6D2ECF8B" w14:textId="77777777" w:rsidR="00285E37" w:rsidRPr="007C5D9D" w:rsidRDefault="00285E37" w:rsidP="00285E37">
          <w:pPr>
            <w:tabs>
              <w:tab w:val="left" w:pos="811"/>
            </w:tabs>
            <w:spacing w:after="200"/>
            <w:rPr>
              <w:b/>
              <w:lang w:val="en-US"/>
            </w:rPr>
          </w:pPr>
        </w:p>
        <w:p w14:paraId="08470BBD" w14:textId="77777777" w:rsidR="00473CDC" w:rsidRPr="007C5D9D" w:rsidRDefault="00473CDC" w:rsidP="00285E37">
          <w:pPr>
            <w:tabs>
              <w:tab w:val="left" w:pos="811"/>
            </w:tabs>
            <w:spacing w:after="200"/>
            <w:rPr>
              <w:b/>
              <w:lang w:val="en-US"/>
            </w:rPr>
          </w:pPr>
        </w:p>
        <w:p w14:paraId="1F75BADE" w14:textId="72FADA32" w:rsidR="00C665F2" w:rsidRPr="007C5D9D" w:rsidRDefault="00890989" w:rsidP="00890989">
          <w:pPr>
            <w:tabs>
              <w:tab w:val="left" w:pos="7583"/>
            </w:tabs>
            <w:spacing w:after="200"/>
            <w:rPr>
              <w:b/>
              <w:noProof/>
              <w:lang w:val="en-US"/>
            </w:rPr>
          </w:pPr>
          <w:r>
            <w:rPr>
              <w:b/>
              <w:noProof/>
              <w:lang w:val="en-US"/>
            </w:rPr>
            <w:tab/>
          </w:r>
        </w:p>
        <w:p w14:paraId="35A58DA3" w14:textId="77777777" w:rsidR="00C665F2" w:rsidRPr="007C5D9D" w:rsidRDefault="00C665F2" w:rsidP="00285E37">
          <w:pPr>
            <w:tabs>
              <w:tab w:val="left" w:pos="811"/>
            </w:tabs>
            <w:spacing w:after="200"/>
            <w:rPr>
              <w:b/>
              <w:noProof/>
              <w:lang w:val="en-US"/>
            </w:rPr>
          </w:pPr>
        </w:p>
        <w:p w14:paraId="528B11F2" w14:textId="77777777" w:rsidR="00473CDC" w:rsidRPr="00B4248E" w:rsidRDefault="00473CDC" w:rsidP="00473CDC">
          <w:pPr>
            <w:pStyle w:val="Titel"/>
            <w:framePr w:hSpace="0" w:wrap="auto" w:vAnchor="margin" w:hAnchor="text" w:yAlign="inline"/>
            <w:rPr>
              <w:b w:val="0"/>
              <w:color w:val="000000" w:themeColor="text1"/>
              <w:lang w:val="en-US"/>
            </w:rPr>
          </w:pPr>
          <w:r w:rsidRPr="00B4248E">
            <w:rPr>
              <w:b w:val="0"/>
              <w:color w:val="000000" w:themeColor="text1"/>
              <w:lang w:val="en-US" w:bidi="de-DE"/>
            </w:rPr>
            <w:t>Statement of Applicability</w:t>
          </w:r>
        </w:p>
        <w:p w14:paraId="1899E6C9" w14:textId="7FE84171" w:rsidR="00285E37" w:rsidRPr="00B4248E" w:rsidRDefault="00473CDC" w:rsidP="00E85905">
          <w:pPr>
            <w:pStyle w:val="Untertitel"/>
            <w:framePr w:hSpace="0" w:wrap="auto" w:vAnchor="margin" w:hAnchor="text" w:yAlign="inline"/>
            <w:rPr>
              <w:color w:val="000000" w:themeColor="text1"/>
              <w:lang w:val="en-US"/>
            </w:rPr>
          </w:pPr>
          <w:r w:rsidRPr="00B4248E">
            <w:rPr>
              <w:color w:val="000000" w:themeColor="text1"/>
              <w:lang w:val="en-US" w:bidi="de-DE"/>
            </w:rPr>
            <w:t>{{version}}</w:t>
          </w:r>
        </w:p>
        <w:p w14:paraId="1F342E36" w14:textId="77777777" w:rsidR="00FD71E8" w:rsidRPr="007C5D9D" w:rsidRDefault="00CB4A4D">
          <w:pPr>
            <w:spacing w:after="200"/>
            <w:rPr>
              <w:b/>
              <w:lang w:val="en-US"/>
            </w:rPr>
          </w:pPr>
          <w:r>
            <w:rPr>
              <w:b/>
              <w:noProof/>
              <w:lang w:bidi="de-DE"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7F497A8D" wp14:editId="07F83E7A">
                    <wp:simplePos x="0" y="0"/>
                    <wp:positionH relativeFrom="column">
                      <wp:posOffset>-914400</wp:posOffset>
                    </wp:positionH>
                    <wp:positionV relativeFrom="page">
                      <wp:align>bottom</wp:align>
                    </wp:positionV>
                    <wp:extent cx="7776000" cy="4428000"/>
                    <wp:effectExtent l="0" t="0" r="0" b="0"/>
                    <wp:wrapNone/>
                    <wp:docPr id="8" name="Rechteck 8" descr="Rechteck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000" cy="44280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7D7CFDD" id="Rechteck 8" o:spid="_x0000_s1026" alt="Rechteck" style="position:absolute;margin-left:-1in;margin-top:0;width:612.3pt;height:348.6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" fillcolor="#404040 [2429]" stroked="f" strokeweight="1pt">
                    <w10:wrap anchory="page"/>
                  </v:rect>
                </w:pict>
              </mc:Fallback>
            </mc:AlternateContent>
          </w:r>
          <w:r w:rsidR="00D73345" w:rsidRPr="007C5D9D">
            <w:rPr>
              <w:b/>
              <w:noProof/>
              <w:lang w:val="en-US" w:bidi="de-DE"/>
            </w:rPr>
            <w:t xml:space="preserve"> </w:t>
          </w:r>
          <w:r w:rsidR="00616989" w:rsidRPr="007C5D9D">
            <w:rPr>
              <w:b/>
              <w:lang w:val="en-US" w:bidi="de-DE"/>
            </w:rPr>
            <w:br w:type="page"/>
          </w:r>
        </w:p>
        <w:tbl>
          <w:tblPr>
            <w:tblStyle w:val="EinfacheTabelle4"/>
            <w:tblpPr w:leftFromText="180" w:rightFromText="180" w:vertAnchor="text" w:horzAnchor="margin" w:tblpXSpec="center" w:tblpY="-12904"/>
            <w:tblW w:w="10519" w:type="dxa"/>
            <w:tblLook w:val="04A0" w:firstRow="1" w:lastRow="0" w:firstColumn="1" w:lastColumn="0" w:noHBand="0" w:noVBand="1"/>
          </w:tblPr>
          <w:tblGrid>
            <w:gridCol w:w="10688"/>
          </w:tblGrid>
          <w:tr w:rsidR="000F1DCE" w:rsidRPr="00E85905" w14:paraId="60915D2C" w14:textId="77777777" w:rsidTr="000F1DC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16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  <w:vAlign w:val="bottom"/>
              </w:tcPr>
              <w:p w14:paraId="2FDD8703" w14:textId="38353EA0" w:rsidR="000F1DCE" w:rsidRPr="007C5D9D" w:rsidRDefault="000F1DCE" w:rsidP="00A90304">
                <w:pPr>
                  <w:rPr>
                    <w:lang w:val="en-US"/>
                  </w:rPr>
                </w:pPr>
              </w:p>
            </w:tc>
          </w:tr>
          <w:tr w:rsidR="000F1DCE" w:rsidRPr="00E85905" w14:paraId="4DBDD171" w14:textId="77777777" w:rsidTr="000F1DC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</w:tcPr>
              <w:p w14:paraId="5DB04116" w14:textId="39192BFB" w:rsidR="000F1DCE" w:rsidRPr="007C5D9D" w:rsidRDefault="000F1DCE" w:rsidP="00A90304">
                <w:pPr>
                  <w:rPr>
                    <w:lang w:val="en-US"/>
                  </w:rPr>
                </w:pPr>
              </w:p>
            </w:tc>
          </w:tr>
          <w:tr w:rsidR="000F1DCE" w14:paraId="7E376FCA" w14:textId="77777777" w:rsidTr="000F1DCE">
            <w:trPr>
              <w:trHeight w:val="99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</w:tcPr>
              <w:p w14:paraId="0618BDD6" w14:textId="77777777" w:rsidR="000F1DCE" w:rsidRPr="00616989" w:rsidRDefault="000F1DCE" w:rsidP="000F1DCE">
                <w:pPr>
                  <w:spacing w:after="200"/>
                  <w:rPr>
                    <w:smallCaps/>
                    <w:noProof/>
                  </w:rPr>
                </w:pPr>
                <w:r>
                  <w:rPr>
                    <w:smallCaps/>
                    <w:noProof/>
                    <w:lang w:bidi="de-DE"/>
                  </w:rPr>
                  <mc:AlternateContent>
                    <mc:Choice Requires="wps">
                      <w:drawing>
                        <wp:inline distT="0" distB="0" distL="0" distR="0" wp14:anchorId="193F9700" wp14:editId="3790930C">
                          <wp:extent cx="6650181" cy="6848475"/>
                          <wp:effectExtent l="0" t="0" r="0" b="9525"/>
                          <wp:docPr id="31" name="Textfeld 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50181" cy="6848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A29CD49" w14:textId="77777777" w:rsidR="00A90304" w:rsidRPr="00A90304" w:rsidRDefault="00A90304" w:rsidP="00A9030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9F01D1">
                                        <w:rPr>
                                          <w:b/>
                                          <w:bCs/>
                                        </w:rPr>
                                        <w:t>{{?</w:t>
                                      </w:r>
                                      <w:proofErr w:type="spellStart"/>
                                      <w:r w:rsidRPr="009F01D1">
                                        <w:rPr>
                                          <w:b/>
                                          <w:bCs/>
                                        </w:rPr>
                                        <w:t>groups</w:t>
                                      </w:r>
                                      <w:proofErr w:type="spellEnd"/>
                                      <w:r w:rsidRPr="009F01D1">
                                        <w:rPr>
                                          <w:b/>
                                          <w:bCs/>
                                        </w:rPr>
                                        <w:t>}}</w:t>
                                      </w:r>
                                    </w:p>
                                    <w:p w14:paraId="4DB8EB5A" w14:textId="40B55172" w:rsidR="00A90304" w:rsidRDefault="00A90304" w:rsidP="00947518">
                                      <w:pPr>
                                        <w:pStyle w:val="berschrift1"/>
                                        <w:rPr>
                                          <w:lang w:bidi="de-DE"/>
                                        </w:rPr>
                                      </w:pPr>
                                      <w:r>
                                        <w:rPr>
                                          <w:lang w:bidi="de-DE"/>
                                        </w:rPr>
                                        <w:t>{{</w:t>
                                      </w:r>
                                      <w:proofErr w:type="spellStart"/>
                                      <w:r>
                                        <w:rPr>
                                          <w:lang w:bidi="de-DE"/>
                                        </w:rPr>
                                        <w:t>name</w:t>
                                      </w:r>
                                      <w:proofErr w:type="spellEnd"/>
                                      <w:r>
                                        <w:rPr>
                                          <w:lang w:bidi="de-DE"/>
                                        </w:rPr>
                                        <w:t>}}</w:t>
                                      </w:r>
                                    </w:p>
                                    <w:p w14:paraId="11291E27" w14:textId="6AB8C70B" w:rsidR="007F39FD" w:rsidRPr="007F39FD" w:rsidRDefault="007F39FD" w:rsidP="007F39FD">
                                      <w:r w:rsidRPr="007F39FD">
                                        <w:rPr>
                                          <w:lang w:bidi="de-DE"/>
                                        </w:rPr>
                                        <w:t>{{?</w:t>
                                      </w:r>
                                      <w:proofErr w:type="spellStart"/>
                                      <w:r>
                                        <w:t>controls</w:t>
                                      </w:r>
                                      <w:proofErr w:type="spellEnd"/>
                                      <w:r w:rsidRPr="007F39FD">
                                        <w:rPr>
                                          <w:lang w:bidi="de-DE"/>
                                        </w:rPr>
                                        <w:t>}}</w:t>
                                      </w:r>
                                    </w:p>
                                    <w:p w14:paraId="6F882F15" w14:textId="0E3F99EA" w:rsidR="000F1DCE" w:rsidRDefault="00A9475F" w:rsidP="00DA6A2A">
                                      <w:pPr>
                                        <w:pStyle w:val="berschrift2"/>
                                        <w:rPr>
                                          <w:lang w:bidi="de-DE"/>
                                        </w:rPr>
                                      </w:pPr>
                                      <w:r>
                                        <w:rPr>
                                          <w:lang w:bidi="de-DE"/>
                                        </w:rPr>
                                        <w:t>{</w:t>
                                      </w:r>
                                      <w:r w:rsidR="007F39FD">
                                        <w:rPr>
                                          <w:lang w:bidi="de-DE"/>
                                        </w:rPr>
                                        <w:t>{</w:t>
                                      </w:r>
                                      <w:proofErr w:type="spellStart"/>
                                      <w:r>
                                        <w:rPr>
                                          <w:lang w:bidi="de-DE"/>
                                        </w:rPr>
                                        <w:t>name</w:t>
                                      </w:r>
                                      <w:proofErr w:type="spellEnd"/>
                                      <w:r>
                                        <w:rPr>
                                          <w:lang w:bidi="de-DE"/>
                                        </w:rPr>
                                        <w:t>}</w:t>
                                      </w:r>
                                      <w:r w:rsidR="00DA6A2A">
                                        <w:rPr>
                                          <w:lang w:bidi="de-DE"/>
                                        </w:rPr>
                                        <w:t>}</w:t>
                                      </w:r>
                                    </w:p>
                                    <w:p w14:paraId="60E83404" w14:textId="0FE69753" w:rsidR="00DA6A2A" w:rsidRPr="00DA6A2A" w:rsidRDefault="00DA6A2A" w:rsidP="00DA6A2A">
                                      <w:pPr>
                                        <w:rPr>
                                          <w:rStyle w:val="Hervorhebung"/>
                                          <w:lang w:bidi="de-DE"/>
                                        </w:rPr>
                                      </w:pPr>
                                      <w:r w:rsidRPr="00DA6A2A">
                                        <w:rPr>
                                          <w:rStyle w:val="Hervorhebung"/>
                                          <w:lang w:bidi="de-DE"/>
                                        </w:rPr>
                                        <w:t>{{?</w:t>
                                      </w:r>
                                      <w:proofErr w:type="spellStart"/>
                                      <w:r w:rsidRPr="00DA6A2A">
                                        <w:rPr>
                                          <w:rStyle w:val="Hervorhebung"/>
                                          <w:lang w:bidi="de-DE"/>
                                        </w:rPr>
                                        <w:t>applicable</w:t>
                                      </w:r>
                                      <w:proofErr w:type="spellEnd"/>
                                      <w:r w:rsidRPr="00DA6A2A">
                                        <w:rPr>
                                          <w:rStyle w:val="Hervorhebung"/>
                                          <w:lang w:bidi="de-DE"/>
                                        </w:rPr>
                                        <w:t>}}</w:t>
                                      </w:r>
                                      <w:proofErr w:type="spellStart"/>
                                      <w:r>
                                        <w:rPr>
                                          <w:rStyle w:val="Hervorhebung"/>
                                          <w:lang w:bidi="de-DE"/>
                                        </w:rPr>
                                        <w:t>applicable</w:t>
                                      </w:r>
                                      <w:proofErr w:type="spellEnd"/>
                                      <w:r w:rsidRPr="00DA6A2A">
                                        <w:rPr>
                                          <w:rStyle w:val="Hervorhebung"/>
                                          <w:lang w:bidi="de-DE"/>
                                        </w:rPr>
                                        <w:t>{{/}}{{?</w:t>
                                      </w:r>
                                      <w:proofErr w:type="spellStart"/>
                                      <w:r w:rsidRPr="00DA6A2A">
                                        <w:rPr>
                                          <w:rStyle w:val="Hervorhebung"/>
                                          <w:lang w:bidi="de-DE"/>
                                        </w:rPr>
                                        <w:t>applicable</w:t>
                                      </w:r>
                                      <w:proofErr w:type="spellEnd"/>
                                      <w:r>
                                        <w:rPr>
                                          <w:rStyle w:val="Hervorhebung"/>
                                          <w:lang w:bidi="de-DE"/>
                                        </w:rPr>
                                        <w:t>==</w:t>
                                      </w:r>
                                      <w:proofErr w:type="spellStart"/>
                                      <w:r>
                                        <w:rPr>
                                          <w:rStyle w:val="Hervorhebung"/>
                                          <w:lang w:bidi="de-DE"/>
                                        </w:rPr>
                                        <w:t>false</w:t>
                                      </w:r>
                                      <w:proofErr w:type="spellEnd"/>
                                      <w:r w:rsidRPr="00DA6A2A">
                                        <w:rPr>
                                          <w:rStyle w:val="Hervorhebung"/>
                                          <w:lang w:bidi="de-DE"/>
                                        </w:rPr>
                                        <w:t>}}</w:t>
                                      </w:r>
                                      <w:r>
                                        <w:rPr>
                                          <w:rStyle w:val="Hervorhebung"/>
                                          <w:lang w:bidi="de-DE"/>
                                        </w:rPr>
                                        <w:t xml:space="preserve">not </w:t>
                                      </w:r>
                                      <w:proofErr w:type="spellStart"/>
                                      <w:r>
                                        <w:rPr>
                                          <w:rStyle w:val="Hervorhebung"/>
                                          <w:lang w:bidi="de-DE"/>
                                        </w:rPr>
                                        <w:t>applicable</w:t>
                                      </w:r>
                                      <w:proofErr w:type="spellEnd"/>
                                      <w:r w:rsidRPr="00DA6A2A">
                                        <w:rPr>
                                          <w:rStyle w:val="Hervorhebung"/>
                                          <w:lang w:bidi="de-DE"/>
                                        </w:rPr>
                                        <w:t>{{/}}</w:t>
                                      </w:r>
                                    </w:p>
                                    <w:p w14:paraId="264FED3D" w14:textId="79E0D0C0" w:rsidR="000F1DCE" w:rsidRDefault="007F39FD" w:rsidP="00A9475F">
                                      <w:pPr>
                                        <w:spacing w:after="0"/>
                                        <w:rPr>
                                          <w:lang w:bidi="de-DE"/>
                                        </w:rPr>
                                      </w:pPr>
                                      <w:r>
                                        <w:rPr>
                                          <w:lang w:bidi="de-DE"/>
                                        </w:rPr>
                                        <w:t>{</w:t>
                                      </w:r>
                                      <w:r w:rsidR="00300A28">
                                        <w:rPr>
                                          <w:lang w:bidi="de-DE"/>
                                        </w:rPr>
                                        <w:t>{</w:t>
                                      </w:r>
                                      <w:proofErr w:type="spellStart"/>
                                      <w:r w:rsidR="00A9475F">
                                        <w:rPr>
                                          <w:lang w:bidi="de-DE"/>
                                        </w:rPr>
                                        <w:t>description</w:t>
                                      </w:r>
                                      <w:proofErr w:type="spellEnd"/>
                                      <w:r w:rsidR="00A9475F">
                                        <w:rPr>
                                          <w:lang w:bidi="de-DE"/>
                                        </w:rPr>
                                        <w:t>}</w:t>
                                      </w:r>
                                      <w:r>
                                        <w:rPr>
                                          <w:lang w:bidi="de-DE"/>
                                        </w:rPr>
                                        <w:t>}</w:t>
                                      </w:r>
                                      <w:r w:rsidR="00B9501F">
                                        <w:rPr>
                                          <w:lang w:bidi="de-DE"/>
                                        </w:rPr>
                                        <w:t xml:space="preserve"> </w:t>
                                      </w:r>
                                    </w:p>
                                    <w:p w14:paraId="7A80CBC8" w14:textId="77777777" w:rsidR="00C14AEA" w:rsidRDefault="00C14AEA" w:rsidP="00A9475F">
                                      <w:pPr>
                                        <w:spacing w:after="0"/>
                                        <w:rPr>
                                          <w:lang w:bidi="de-DE"/>
                                        </w:rPr>
                                      </w:pPr>
                                    </w:p>
                                    <w:p w14:paraId="5E218AE4" w14:textId="2750167D" w:rsidR="007F39FD" w:rsidRDefault="007F39FD" w:rsidP="007F39FD">
                                      <w:r w:rsidRPr="007F39FD">
                                        <w:t>{{/</w:t>
                                      </w:r>
                                      <w:proofErr w:type="spellStart"/>
                                      <w:r>
                                        <w:t>controls</w:t>
                                      </w:r>
                                      <w:proofErr w:type="spellEnd"/>
                                      <w:r w:rsidRPr="007F39FD">
                                        <w:t>}}</w:t>
                                      </w:r>
                                    </w:p>
                                    <w:p w14:paraId="449393FB" w14:textId="3A16B084" w:rsidR="007F39FD" w:rsidRDefault="007F39FD" w:rsidP="00C14AEA">
                                      <w:r w:rsidRPr="007F39FD">
                                        <w:t>{{/</w:t>
                                      </w:r>
                                      <w:proofErr w:type="spellStart"/>
                                      <w:r w:rsidRPr="007F39FD">
                                        <w:t>groups</w:t>
                                      </w:r>
                                      <w:proofErr w:type="spellEnd"/>
                                      <w:r w:rsidRPr="007F39FD">
                                        <w:t>}}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193F9700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feld 31" o:spid="_x0000_s1026" type="#_x0000_t202" style="width:523.65pt;height:53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" filled="f" stroked="f">
                          <v:textbox>
                            <w:txbxContent>
                              <w:p w14:paraId="4A29CD49" w14:textId="77777777" w:rsidR="00A90304" w:rsidRPr="00A90304" w:rsidRDefault="00A90304" w:rsidP="00A9030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9F01D1">
                                  <w:rPr>
                                    <w:b/>
                                    <w:bCs/>
                                  </w:rPr>
                                  <w:t>{{?</w:t>
                                </w:r>
                                <w:proofErr w:type="spellStart"/>
                                <w:r w:rsidRPr="009F01D1">
                                  <w:rPr>
                                    <w:b/>
                                    <w:bCs/>
                                  </w:rPr>
                                  <w:t>groups</w:t>
                                </w:r>
                                <w:proofErr w:type="spellEnd"/>
                                <w:r w:rsidRPr="009F01D1">
                                  <w:rPr>
                                    <w:b/>
                                    <w:bCs/>
                                  </w:rPr>
                                  <w:t>}}</w:t>
                                </w:r>
                              </w:p>
                              <w:p w14:paraId="4DB8EB5A" w14:textId="40B55172" w:rsidR="00A90304" w:rsidRDefault="00A90304" w:rsidP="00947518">
                                <w:pPr>
                                  <w:pStyle w:val="berschrift1"/>
                                  <w:rPr>
                                    <w:lang w:bidi="de-DE"/>
                                  </w:rPr>
                                </w:pPr>
                                <w:r>
                                  <w:rPr>
                                    <w:lang w:bidi="de-DE"/>
                                  </w:rPr>
                                  <w:t>{{</w:t>
                                </w:r>
                                <w:proofErr w:type="spellStart"/>
                                <w:r>
                                  <w:rPr>
                                    <w:lang w:bidi="de-DE"/>
                                  </w:rPr>
                                  <w:t>name</w:t>
                                </w:r>
                                <w:proofErr w:type="spellEnd"/>
                                <w:r>
                                  <w:rPr>
                                    <w:lang w:bidi="de-DE"/>
                                  </w:rPr>
                                  <w:t>}}</w:t>
                                </w:r>
                              </w:p>
                              <w:p w14:paraId="11291E27" w14:textId="6AB8C70B" w:rsidR="007F39FD" w:rsidRPr="007F39FD" w:rsidRDefault="007F39FD" w:rsidP="007F39FD">
                                <w:r w:rsidRPr="007F39FD">
                                  <w:rPr>
                                    <w:lang w:bidi="de-DE"/>
                                  </w:rPr>
                                  <w:t>{{?</w:t>
                                </w:r>
                                <w:proofErr w:type="spellStart"/>
                                <w:r>
                                  <w:t>controls</w:t>
                                </w:r>
                                <w:proofErr w:type="spellEnd"/>
                                <w:r w:rsidRPr="007F39FD">
                                  <w:rPr>
                                    <w:lang w:bidi="de-DE"/>
                                  </w:rPr>
                                  <w:t>}}</w:t>
                                </w:r>
                              </w:p>
                              <w:p w14:paraId="6F882F15" w14:textId="0E3F99EA" w:rsidR="000F1DCE" w:rsidRDefault="00A9475F" w:rsidP="00DA6A2A">
                                <w:pPr>
                                  <w:pStyle w:val="berschrift2"/>
                                  <w:rPr>
                                    <w:lang w:bidi="de-DE"/>
                                  </w:rPr>
                                </w:pPr>
                                <w:r>
                                  <w:rPr>
                                    <w:lang w:bidi="de-DE"/>
                                  </w:rPr>
                                  <w:t>{</w:t>
                                </w:r>
                                <w:r w:rsidR="007F39FD">
                                  <w:rPr>
                                    <w:lang w:bidi="de-DE"/>
                                  </w:rPr>
                                  <w:t>{</w:t>
                                </w:r>
                                <w:proofErr w:type="spellStart"/>
                                <w:r>
                                  <w:rPr>
                                    <w:lang w:bidi="de-DE"/>
                                  </w:rPr>
                                  <w:t>name</w:t>
                                </w:r>
                                <w:proofErr w:type="spellEnd"/>
                                <w:r>
                                  <w:rPr>
                                    <w:lang w:bidi="de-DE"/>
                                  </w:rPr>
                                  <w:t>}</w:t>
                                </w:r>
                                <w:r w:rsidR="00DA6A2A">
                                  <w:rPr>
                                    <w:lang w:bidi="de-DE"/>
                                  </w:rPr>
                                  <w:t>}</w:t>
                                </w:r>
                              </w:p>
                              <w:p w14:paraId="60E83404" w14:textId="0FE69753" w:rsidR="00DA6A2A" w:rsidRPr="00DA6A2A" w:rsidRDefault="00DA6A2A" w:rsidP="00DA6A2A">
                                <w:pPr>
                                  <w:rPr>
                                    <w:rStyle w:val="Hervorhebung"/>
                                    <w:lang w:bidi="de-DE"/>
                                  </w:rPr>
                                </w:pPr>
                                <w:r w:rsidRPr="00DA6A2A">
                                  <w:rPr>
                                    <w:rStyle w:val="Hervorhebung"/>
                                    <w:lang w:bidi="de-DE"/>
                                  </w:rPr>
                                  <w:t>{{?</w:t>
                                </w:r>
                                <w:proofErr w:type="spellStart"/>
                                <w:r w:rsidRPr="00DA6A2A">
                                  <w:rPr>
                                    <w:rStyle w:val="Hervorhebung"/>
                                    <w:lang w:bidi="de-DE"/>
                                  </w:rPr>
                                  <w:t>applicable</w:t>
                                </w:r>
                                <w:proofErr w:type="spellEnd"/>
                                <w:r w:rsidRPr="00DA6A2A">
                                  <w:rPr>
                                    <w:rStyle w:val="Hervorhebung"/>
                                    <w:lang w:bidi="de-DE"/>
                                  </w:rPr>
                                  <w:t>}}</w:t>
                                </w:r>
                                <w:proofErr w:type="spellStart"/>
                                <w:r>
                                  <w:rPr>
                                    <w:rStyle w:val="Hervorhebung"/>
                                    <w:lang w:bidi="de-DE"/>
                                  </w:rPr>
                                  <w:t>applicable</w:t>
                                </w:r>
                                <w:proofErr w:type="spellEnd"/>
                                <w:r w:rsidRPr="00DA6A2A">
                                  <w:rPr>
                                    <w:rStyle w:val="Hervorhebung"/>
                                    <w:lang w:bidi="de-DE"/>
                                  </w:rPr>
                                  <w:t>{{/}}{{?</w:t>
                                </w:r>
                                <w:proofErr w:type="spellStart"/>
                                <w:r w:rsidRPr="00DA6A2A">
                                  <w:rPr>
                                    <w:rStyle w:val="Hervorhebung"/>
                                    <w:lang w:bidi="de-DE"/>
                                  </w:rPr>
                                  <w:t>applicable</w:t>
                                </w:r>
                                <w:proofErr w:type="spellEnd"/>
                                <w:r>
                                  <w:rPr>
                                    <w:rStyle w:val="Hervorhebung"/>
                                    <w:lang w:bidi="de-DE"/>
                                  </w:rPr>
                                  <w:t>==</w:t>
                                </w:r>
                                <w:proofErr w:type="spellStart"/>
                                <w:r>
                                  <w:rPr>
                                    <w:rStyle w:val="Hervorhebung"/>
                                    <w:lang w:bidi="de-DE"/>
                                  </w:rPr>
                                  <w:t>false</w:t>
                                </w:r>
                                <w:proofErr w:type="spellEnd"/>
                                <w:r w:rsidRPr="00DA6A2A">
                                  <w:rPr>
                                    <w:rStyle w:val="Hervorhebung"/>
                                    <w:lang w:bidi="de-DE"/>
                                  </w:rPr>
                                  <w:t>}}</w:t>
                                </w:r>
                                <w:r>
                                  <w:rPr>
                                    <w:rStyle w:val="Hervorhebung"/>
                                    <w:lang w:bidi="de-DE"/>
                                  </w:rPr>
                                  <w:t xml:space="preserve">not </w:t>
                                </w:r>
                                <w:proofErr w:type="spellStart"/>
                                <w:r>
                                  <w:rPr>
                                    <w:rStyle w:val="Hervorhebung"/>
                                    <w:lang w:bidi="de-DE"/>
                                  </w:rPr>
                                  <w:t>applicable</w:t>
                                </w:r>
                                <w:proofErr w:type="spellEnd"/>
                                <w:r w:rsidRPr="00DA6A2A">
                                  <w:rPr>
                                    <w:rStyle w:val="Hervorhebung"/>
                                    <w:lang w:bidi="de-DE"/>
                                  </w:rPr>
                                  <w:t>{{/}}</w:t>
                                </w:r>
                              </w:p>
                              <w:p w14:paraId="264FED3D" w14:textId="79E0D0C0" w:rsidR="000F1DCE" w:rsidRDefault="007F39FD" w:rsidP="00A9475F">
                                <w:pPr>
                                  <w:spacing w:after="0"/>
                                  <w:rPr>
                                    <w:lang w:bidi="de-DE"/>
                                  </w:rPr>
                                </w:pPr>
                                <w:r>
                                  <w:rPr>
                                    <w:lang w:bidi="de-DE"/>
                                  </w:rPr>
                                  <w:t>{</w:t>
                                </w:r>
                                <w:r w:rsidR="00300A28">
                                  <w:rPr>
                                    <w:lang w:bidi="de-DE"/>
                                  </w:rPr>
                                  <w:t>{</w:t>
                                </w:r>
                                <w:proofErr w:type="spellStart"/>
                                <w:r w:rsidR="00A9475F">
                                  <w:rPr>
                                    <w:lang w:bidi="de-DE"/>
                                  </w:rPr>
                                  <w:t>description</w:t>
                                </w:r>
                                <w:proofErr w:type="spellEnd"/>
                                <w:r w:rsidR="00A9475F">
                                  <w:rPr>
                                    <w:lang w:bidi="de-DE"/>
                                  </w:rPr>
                                  <w:t>}</w:t>
                                </w:r>
                                <w:r>
                                  <w:rPr>
                                    <w:lang w:bidi="de-DE"/>
                                  </w:rPr>
                                  <w:t>}</w:t>
                                </w:r>
                                <w:r w:rsidR="00B9501F">
                                  <w:rPr>
                                    <w:lang w:bidi="de-DE"/>
                                  </w:rPr>
                                  <w:t xml:space="preserve"> </w:t>
                                </w:r>
                              </w:p>
                              <w:p w14:paraId="7A80CBC8" w14:textId="77777777" w:rsidR="00C14AEA" w:rsidRDefault="00C14AEA" w:rsidP="00A9475F">
                                <w:pPr>
                                  <w:spacing w:after="0"/>
                                  <w:rPr>
                                    <w:lang w:bidi="de-DE"/>
                                  </w:rPr>
                                </w:pPr>
                              </w:p>
                              <w:p w14:paraId="5E218AE4" w14:textId="2750167D" w:rsidR="007F39FD" w:rsidRDefault="007F39FD" w:rsidP="007F39FD">
                                <w:r w:rsidRPr="007F39FD">
                                  <w:t>{{/</w:t>
                                </w:r>
                                <w:proofErr w:type="spellStart"/>
                                <w:r>
                                  <w:t>controls</w:t>
                                </w:r>
                                <w:proofErr w:type="spellEnd"/>
                                <w:r w:rsidRPr="007F39FD">
                                  <w:t>}}</w:t>
                                </w:r>
                              </w:p>
                              <w:p w14:paraId="449393FB" w14:textId="3A16B084" w:rsidR="007F39FD" w:rsidRDefault="007F39FD" w:rsidP="00C14AEA">
                                <w:r w:rsidRPr="007F39FD">
                                  <w:t>{{/</w:t>
                                </w:r>
                                <w:proofErr w:type="spellStart"/>
                                <w:r w:rsidRPr="007F39FD">
                                  <w:t>groups</w:t>
                                </w:r>
                                <w:proofErr w:type="spellEnd"/>
                                <w:r w:rsidRPr="007F39FD">
                                  <w:t>}}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</w:tbl>
        <w:p w14:paraId="2FC8894D" w14:textId="534870BA" w:rsidR="000F1DCE" w:rsidRPr="000F1DCE" w:rsidRDefault="00000000">
          <w:pPr>
            <w:spacing w:after="200"/>
            <w:rPr>
              <w:b/>
            </w:rPr>
          </w:pPr>
        </w:p>
      </w:sdtContent>
    </w:sdt>
    <w:sectPr w:rsidR="000F1DCE" w:rsidRPr="000F1DCE" w:rsidSect="00C665F2">
      <w:footerReference w:type="default" r:id="rId9"/>
      <w:pgSz w:w="11906" w:h="16838" w:code="9"/>
      <w:pgMar w:top="1134" w:right="1134" w:bottom="1134" w:left="1134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C4C96" w14:textId="77777777" w:rsidR="00187B1E" w:rsidRDefault="00187B1E">
      <w:pPr>
        <w:spacing w:after="0" w:line="240" w:lineRule="auto"/>
      </w:pPr>
      <w:r>
        <w:separator/>
      </w:r>
    </w:p>
  </w:endnote>
  <w:endnote w:type="continuationSeparator" w:id="0">
    <w:p w14:paraId="61E16CA5" w14:textId="77777777" w:rsidR="00187B1E" w:rsidRDefault="00187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7BE54" w14:textId="77777777" w:rsidR="00AA1F13" w:rsidRDefault="000F1DCE">
    <w:r>
      <w:rPr>
        <w:noProof/>
        <w:lang w:bidi="de-DE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A12C480" wp14:editId="4D094973">
              <wp:simplePos x="0" y="0"/>
              <wp:positionH relativeFrom="leftMargin">
                <wp:posOffset>6890035</wp:posOffset>
              </wp:positionH>
              <wp:positionV relativeFrom="bottomMargin">
                <wp:posOffset>218364</wp:posOffset>
              </wp:positionV>
              <wp:extent cx="520700" cy="520700"/>
              <wp:effectExtent l="0" t="0" r="0" b="0"/>
              <wp:wrapNone/>
              <wp:docPr id="2" name="Ellips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roundRect">
                        <a:avLst/>
                      </a:prstGeom>
                      <a:ln w="76200"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EDCF1F" w14:textId="77777777" w:rsidR="00AA1F13" w:rsidRPr="00C77D65" w:rsidRDefault="00616989">
                          <w:pPr>
                            <w:pStyle w:val="KeinLeerraum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C77D65">
                            <w:rPr>
                              <w:sz w:val="36"/>
                              <w:szCs w:val="36"/>
                              <w:lang w:bidi="de-DE"/>
                            </w:rPr>
                            <w:fldChar w:fldCharType="begin"/>
                          </w:r>
                          <w:r w:rsidRPr="00C77D65">
                            <w:rPr>
                              <w:sz w:val="36"/>
                              <w:szCs w:val="36"/>
                              <w:lang w:bidi="de-DE"/>
                            </w:rPr>
                            <w:instrText xml:space="preserve"> PAGE  \* Arabic  \* MERGEFORMAT </w:instrText>
                          </w:r>
                          <w:r w:rsidRPr="00C77D65">
                            <w:rPr>
                              <w:sz w:val="36"/>
                              <w:szCs w:val="36"/>
                              <w:lang w:bidi="de-DE"/>
                            </w:rPr>
                            <w:fldChar w:fldCharType="separate"/>
                          </w:r>
                          <w:r w:rsidR="00BC5723">
                            <w:rPr>
                              <w:noProof/>
                              <w:sz w:val="36"/>
                              <w:szCs w:val="36"/>
                              <w:lang w:bidi="de-DE"/>
                            </w:rPr>
                            <w:t>1</w:t>
                          </w:r>
                          <w:r w:rsidRPr="00C77D65">
                            <w:rPr>
                              <w:noProof/>
                              <w:sz w:val="36"/>
                              <w:szCs w:val="36"/>
                              <w:lang w:bidi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A12C480" id="Ellipse 19" o:spid="_x0000_s1027" style="position:absolute;margin-left:542.5pt;margin-top:17.2pt;width:41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" o:allowincell="f" fillcolor="white [3201]" stroked="f" strokeweight="6pt">
              <v:textbox inset="0,0,0,0">
                <w:txbxContent>
                  <w:p w14:paraId="0FEDCF1F" w14:textId="77777777" w:rsidR="00AA1F13" w:rsidRPr="00C77D65" w:rsidRDefault="00616989">
                    <w:pPr>
                      <w:pStyle w:val="KeinLeerraum"/>
                      <w:jc w:val="center"/>
                      <w:rPr>
                        <w:sz w:val="36"/>
                        <w:szCs w:val="36"/>
                      </w:rPr>
                    </w:pPr>
                    <w:r w:rsidRPr="00C77D65">
                      <w:rPr>
                        <w:sz w:val="36"/>
                        <w:szCs w:val="36"/>
                        <w:lang w:bidi="de-DE"/>
                      </w:rPr>
                      <w:fldChar w:fldCharType="begin"/>
                    </w:r>
                    <w:r w:rsidRPr="00C77D65">
                      <w:rPr>
                        <w:sz w:val="36"/>
                        <w:szCs w:val="36"/>
                        <w:lang w:bidi="de-DE"/>
                      </w:rPr>
                      <w:instrText xml:space="preserve"> PAGE  \* Arabic  \* MERGEFORMAT </w:instrText>
                    </w:r>
                    <w:r w:rsidRPr="00C77D65">
                      <w:rPr>
                        <w:sz w:val="36"/>
                        <w:szCs w:val="36"/>
                        <w:lang w:bidi="de-DE"/>
                      </w:rPr>
                      <w:fldChar w:fldCharType="separate"/>
                    </w:r>
                    <w:r w:rsidR="00BC5723">
                      <w:rPr>
                        <w:noProof/>
                        <w:sz w:val="36"/>
                        <w:szCs w:val="36"/>
                        <w:lang w:bidi="de-DE"/>
                      </w:rPr>
                      <w:t>1</w:t>
                    </w:r>
                    <w:r w:rsidRPr="00C77D65">
                      <w:rPr>
                        <w:noProof/>
                        <w:sz w:val="36"/>
                        <w:szCs w:val="36"/>
                        <w:lang w:bidi="de-DE"/>
                      </w:rPr>
                      <w:fldChar w:fldCharType="end"/>
                    </w:r>
                  </w:p>
                </w:txbxContent>
              </v:textbox>
              <w10:wrap anchorx="margin" anchory="margin"/>
            </v:roundrect>
          </w:pict>
        </mc:Fallback>
      </mc:AlternateContent>
    </w:r>
  </w:p>
  <w:p w14:paraId="06AD5936" w14:textId="77777777" w:rsidR="00AA1F13" w:rsidRDefault="00AA1F13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5B6CC" w14:textId="77777777" w:rsidR="00187B1E" w:rsidRDefault="00187B1E">
      <w:pPr>
        <w:spacing w:after="0" w:line="240" w:lineRule="auto"/>
      </w:pPr>
      <w:r>
        <w:separator/>
      </w:r>
    </w:p>
  </w:footnote>
  <w:footnote w:type="continuationSeparator" w:id="0">
    <w:p w14:paraId="7010EE66" w14:textId="77777777" w:rsidR="00187B1E" w:rsidRDefault="00187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Aufzhlungszeichen5"/>
      <w:lvlText w:val="○"/>
      <w:lvlJc w:val="left"/>
      <w:pPr>
        <w:ind w:left="1800" w:hanging="360"/>
      </w:pPr>
      <w:rPr>
        <w:rFonts w:ascii="Monotype Corsiva" w:hAnsi="Monotype Corsiva" w:hint="default"/>
        <w:color w:val="B7D438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Aufzhlungszeichen4"/>
      <w:lvlText w:val=""/>
      <w:lvlJc w:val="left"/>
      <w:pPr>
        <w:ind w:left="1440" w:hanging="360"/>
      </w:pPr>
      <w:rPr>
        <w:rFonts w:ascii="Symbol" w:hAnsi="Symbol" w:hint="default"/>
        <w:color w:val="B7D438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Aufzhlungszeichen3"/>
      <w:lvlText w:val=""/>
      <w:lvlJc w:val="left"/>
      <w:pPr>
        <w:ind w:left="1080" w:hanging="360"/>
      </w:pPr>
      <w:rPr>
        <w:rFonts w:ascii="Symbol" w:hAnsi="Symbol" w:hint="default"/>
        <w:color w:val="23F2FF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Aufzhlungszeichen2"/>
      <w:lvlText w:val=""/>
      <w:lvlJc w:val="left"/>
      <w:pPr>
        <w:ind w:left="720" w:hanging="360"/>
      </w:pPr>
      <w:rPr>
        <w:rFonts w:ascii="Symbol" w:hAnsi="Symbol" w:hint="default"/>
        <w:color w:val="008890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  <w:color w:val="00656B" w:themeColor="accent1" w:themeShade="BF"/>
      </w:rPr>
    </w:lvl>
  </w:abstractNum>
  <w:num w:numId="1" w16cid:durableId="1924685389">
    <w:abstractNumId w:val="4"/>
  </w:num>
  <w:num w:numId="2" w16cid:durableId="383674303">
    <w:abstractNumId w:val="4"/>
  </w:num>
  <w:num w:numId="3" w16cid:durableId="732587706">
    <w:abstractNumId w:val="3"/>
  </w:num>
  <w:num w:numId="4" w16cid:durableId="1212307066">
    <w:abstractNumId w:val="3"/>
  </w:num>
  <w:num w:numId="5" w16cid:durableId="1660689142">
    <w:abstractNumId w:val="2"/>
  </w:num>
  <w:num w:numId="6" w16cid:durableId="1413893947">
    <w:abstractNumId w:val="2"/>
  </w:num>
  <w:num w:numId="7" w16cid:durableId="1719431856">
    <w:abstractNumId w:val="1"/>
  </w:num>
  <w:num w:numId="8" w16cid:durableId="530070679">
    <w:abstractNumId w:val="1"/>
  </w:num>
  <w:num w:numId="9" w16cid:durableId="1832328208">
    <w:abstractNumId w:val="0"/>
  </w:num>
  <w:num w:numId="10" w16cid:durableId="1043287703">
    <w:abstractNumId w:val="0"/>
  </w:num>
  <w:num w:numId="11" w16cid:durableId="994527436">
    <w:abstractNumId w:val="4"/>
  </w:num>
  <w:num w:numId="12" w16cid:durableId="1078407827">
    <w:abstractNumId w:val="3"/>
  </w:num>
  <w:num w:numId="13" w16cid:durableId="1125271868">
    <w:abstractNumId w:val="2"/>
  </w:num>
  <w:num w:numId="14" w16cid:durableId="1056122852">
    <w:abstractNumId w:val="1"/>
  </w:num>
  <w:num w:numId="15" w16cid:durableId="80716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C9"/>
    <w:rsid w:val="00040088"/>
    <w:rsid w:val="00047CF5"/>
    <w:rsid w:val="00074E8B"/>
    <w:rsid w:val="000B4C55"/>
    <w:rsid w:val="000D31C9"/>
    <w:rsid w:val="000F1DCE"/>
    <w:rsid w:val="0016270C"/>
    <w:rsid w:val="00187B1E"/>
    <w:rsid w:val="00203C63"/>
    <w:rsid w:val="00285E37"/>
    <w:rsid w:val="002C09D1"/>
    <w:rsid w:val="00300A28"/>
    <w:rsid w:val="003301A4"/>
    <w:rsid w:val="0033156F"/>
    <w:rsid w:val="00374060"/>
    <w:rsid w:val="003B3056"/>
    <w:rsid w:val="003D2F00"/>
    <w:rsid w:val="00403423"/>
    <w:rsid w:val="0041387E"/>
    <w:rsid w:val="004154B5"/>
    <w:rsid w:val="0041745F"/>
    <w:rsid w:val="004443DE"/>
    <w:rsid w:val="00473CDC"/>
    <w:rsid w:val="004E4D8D"/>
    <w:rsid w:val="0051615D"/>
    <w:rsid w:val="00524BAA"/>
    <w:rsid w:val="005C5BDA"/>
    <w:rsid w:val="005F1942"/>
    <w:rsid w:val="00616989"/>
    <w:rsid w:val="006517B8"/>
    <w:rsid w:val="006B7993"/>
    <w:rsid w:val="006D653D"/>
    <w:rsid w:val="0072195F"/>
    <w:rsid w:val="007B346A"/>
    <w:rsid w:val="007C5D9D"/>
    <w:rsid w:val="007F39FD"/>
    <w:rsid w:val="00836706"/>
    <w:rsid w:val="00890989"/>
    <w:rsid w:val="008A3B4E"/>
    <w:rsid w:val="008D5373"/>
    <w:rsid w:val="00942CE0"/>
    <w:rsid w:val="00947518"/>
    <w:rsid w:val="00962160"/>
    <w:rsid w:val="009F01D1"/>
    <w:rsid w:val="00A17FF2"/>
    <w:rsid w:val="00A362E1"/>
    <w:rsid w:val="00A90304"/>
    <w:rsid w:val="00A9475F"/>
    <w:rsid w:val="00AA1F13"/>
    <w:rsid w:val="00AC4C4E"/>
    <w:rsid w:val="00B4248E"/>
    <w:rsid w:val="00B644B2"/>
    <w:rsid w:val="00B70300"/>
    <w:rsid w:val="00B93FDF"/>
    <w:rsid w:val="00B9501F"/>
    <w:rsid w:val="00BB0743"/>
    <w:rsid w:val="00BC5436"/>
    <w:rsid w:val="00BC5723"/>
    <w:rsid w:val="00C14AEA"/>
    <w:rsid w:val="00C1655C"/>
    <w:rsid w:val="00C34D86"/>
    <w:rsid w:val="00C665F2"/>
    <w:rsid w:val="00C77D65"/>
    <w:rsid w:val="00C80AFE"/>
    <w:rsid w:val="00CB4A4D"/>
    <w:rsid w:val="00D73345"/>
    <w:rsid w:val="00DA6A2A"/>
    <w:rsid w:val="00DA7C93"/>
    <w:rsid w:val="00DC4B1F"/>
    <w:rsid w:val="00DD4F9D"/>
    <w:rsid w:val="00DE6F3F"/>
    <w:rsid w:val="00E0736E"/>
    <w:rsid w:val="00E707C0"/>
    <w:rsid w:val="00E85905"/>
    <w:rsid w:val="00EF0E81"/>
    <w:rsid w:val="00F07B0B"/>
    <w:rsid w:val="00F07EB5"/>
    <w:rsid w:val="00FA7F52"/>
    <w:rsid w:val="00FC7DDE"/>
    <w:rsid w:val="00FD71E8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5C62C0F"/>
  <w15:docId w15:val="{4FE21188-51A5-48DF-BD9C-8989AFA6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09D1"/>
    <w:pPr>
      <w:spacing w:after="160" w:line="252" w:lineRule="auto"/>
    </w:pPr>
    <w:rPr>
      <w:rFonts w:cs="Times New Roman"/>
      <w:color w:val="000000" w:themeColor="text1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F1DCE"/>
    <w:pPr>
      <w:spacing w:before="300" w:after="40" w:line="240" w:lineRule="auto"/>
      <w:outlineLvl w:val="0"/>
    </w:pPr>
    <w:rPr>
      <w:rFonts w:ascii="Franklin Gothic Book" w:hAnsi="Franklin Gothic Book"/>
      <w:color w:val="00656B" w:themeColor="accent1" w:themeShade="BF"/>
      <w:spacing w:val="20"/>
      <w:sz w:val="5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F1DCE"/>
    <w:pPr>
      <w:spacing w:before="240" w:after="40" w:line="240" w:lineRule="auto"/>
      <w:outlineLvl w:val="1"/>
    </w:pPr>
    <w:rPr>
      <w:rFonts w:ascii="Franklin Gothic Book" w:hAnsi="Franklin Gothic Book"/>
      <w:color w:val="595959" w:themeColor="text1" w:themeTint="A6"/>
      <w:spacing w:val="20"/>
      <w:sz w:val="4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F1DCE"/>
    <w:pPr>
      <w:spacing w:before="200" w:after="40" w:line="240" w:lineRule="auto"/>
      <w:outlineLvl w:val="2"/>
    </w:pPr>
    <w:rPr>
      <w:rFonts w:ascii="Franklin Gothic Book" w:hAnsi="Franklin Gothic Book"/>
      <w:color w:val="595959" w:themeColor="text1" w:themeTint="A6"/>
      <w:spacing w:val="20"/>
      <w:sz w:val="3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8CA423" w:themeColor="accent3" w:themeShade="BF"/>
      <w:spacing w:val="20"/>
      <w:sz w:val="24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8CA423" w:themeColor="accent3" w:themeShade="BF"/>
      <w:spacing w:val="20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D6D17" w:themeColor="accent3" w:themeShade="7F"/>
      <w:spacing w:val="10"/>
      <w:sz w:val="24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D6D17" w:themeColor="accent3" w:themeShade="7F"/>
      <w:spacing w:val="10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008890" w:themeColor="accent1"/>
      <w:spacing w:val="1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008890" w:themeColor="accent1"/>
      <w:spacing w:val="1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1DCE"/>
    <w:rPr>
      <w:rFonts w:ascii="Franklin Gothic Book" w:hAnsi="Franklin Gothic Book" w:cs="Times New Roman"/>
      <w:color w:val="00656B" w:themeColor="accent1" w:themeShade="BF"/>
      <w:spacing w:val="20"/>
      <w:sz w:val="5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4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36"/>
      <w:szCs w:val="24"/>
    </w:rPr>
  </w:style>
  <w:style w:type="paragraph" w:styleId="Titel">
    <w:name w:val="Title"/>
    <w:basedOn w:val="Standard"/>
    <w:link w:val="TitelZchn"/>
    <w:uiPriority w:val="10"/>
    <w:qFormat/>
    <w:rsid w:val="007B346A"/>
    <w:pPr>
      <w:framePr w:hSpace="180" w:wrap="around" w:vAnchor="text" w:hAnchor="margin" w:y="-429"/>
      <w:spacing w:line="240" w:lineRule="auto"/>
      <w:contextualSpacing/>
    </w:pPr>
    <w:rPr>
      <w:rFonts w:ascii="Franklin Gothic Demi Cond" w:hAnsi="Franklin Gothic Demi Cond"/>
      <w:b/>
      <w:bCs/>
      <w:color w:val="008890" w:themeColor="accent1"/>
      <w:sz w:val="96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7B346A"/>
    <w:rPr>
      <w:rFonts w:ascii="Franklin Gothic Demi Cond" w:hAnsi="Franklin Gothic Demi Cond" w:cs="Times New Roman"/>
      <w:b/>
      <w:bCs/>
      <w:color w:val="008890" w:themeColor="accent1"/>
      <w:sz w:val="96"/>
      <w:szCs w:val="48"/>
    </w:rPr>
  </w:style>
  <w:style w:type="paragraph" w:styleId="Untertitel">
    <w:name w:val="Subtitle"/>
    <w:basedOn w:val="Standard"/>
    <w:link w:val="UntertitelZchn"/>
    <w:uiPriority w:val="11"/>
    <w:qFormat/>
    <w:rsid w:val="007B346A"/>
    <w:pPr>
      <w:framePr w:hSpace="180" w:wrap="around" w:vAnchor="text" w:hAnchor="margin" w:y="-429"/>
      <w:spacing w:after="480" w:line="240" w:lineRule="auto"/>
    </w:pPr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346A"/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cs="Times New Roman"/>
      <w:color w:val="000000" w:themeColor="text1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after="0" w:line="240" w:lineRule="auto"/>
    </w:pPr>
    <w:rPr>
      <w:bCs/>
      <w:smallCaps/>
      <w:color w:val="B3C225" w:themeColor="accent2" w:themeShade="BF"/>
      <w:spacing w:val="10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23F2FF" w:themeColor="accent1" w:themeTint="99"/>
        <w:bottom w:val="single" w:sz="24" w:space="10" w:color="23F2F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uchtitel">
    <w:name w:val="Book Title"/>
    <w:basedOn w:val="Absatz-Standardschriftar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Hervorhebung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cs="Times New Roman"/>
      <w:color w:val="000000" w:themeColor="text1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hAnsiTheme="majorHAnsi" w:cs="Times New Roman"/>
      <w:b/>
      <w:color w:val="8CA423" w:themeColor="accent3" w:themeShade="BF"/>
      <w:spacing w:val="20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Theme="majorHAnsi" w:hAnsiTheme="majorHAnsi" w:cs="Times New Roman"/>
      <w:b/>
      <w:i/>
      <w:color w:val="8CA423" w:themeColor="accent3" w:themeShade="BF"/>
      <w:spacing w:val="20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Theme="majorHAnsi" w:hAnsiTheme="majorHAnsi" w:cs="Times New Roman"/>
      <w:color w:val="5D6D17" w:themeColor="accent3" w:themeShade="7F"/>
      <w:spacing w:val="10"/>
      <w:sz w:val="24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Theme="majorHAnsi" w:hAnsiTheme="majorHAnsi" w:cs="Times New Roman"/>
      <w:i/>
      <w:color w:val="5D6D17" w:themeColor="accent3" w:themeShade="7F"/>
      <w:spacing w:val="10"/>
      <w:sz w:val="24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Theme="majorHAnsi" w:hAnsiTheme="majorHAnsi" w:cs="Times New Roman"/>
      <w:color w:val="008890" w:themeColor="accent1"/>
      <w:spacing w:val="1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Theme="majorHAnsi" w:hAnsiTheme="majorHAnsi" w:cs="Times New Roman"/>
      <w:i/>
      <w:color w:val="008890" w:themeColor="accent1"/>
      <w:spacing w:val="10"/>
      <w:szCs w:val="20"/>
    </w:rPr>
  </w:style>
  <w:style w:type="character" w:styleId="IntensiveHervorhebung">
    <w:name w:val="Intense Emphasis"/>
    <w:basedOn w:val="Absatz-Standardschriftart"/>
    <w:uiPriority w:val="21"/>
    <w:qFormat/>
    <w:rPr>
      <w:rFonts w:asciiTheme="minorHAnsi" w:hAnsiTheme="minorHAnsi" w:cs="Times New Roman"/>
      <w:b/>
      <w:i/>
      <w:smallCaps/>
      <w:color w:val="D2DF57" w:themeColor="accent2"/>
      <w:spacing w:val="2"/>
      <w:w w:val="100"/>
      <w:sz w:val="20"/>
      <w:szCs w:val="20"/>
    </w:rPr>
  </w:style>
  <w:style w:type="paragraph" w:styleId="IntensivesZitat">
    <w:name w:val="Intense Quote"/>
    <w:basedOn w:val="Standard"/>
    <w:link w:val="IntensivesZitatZchn"/>
    <w:uiPriority w:val="30"/>
    <w:qFormat/>
    <w:pPr>
      <w:pBdr>
        <w:top w:val="single" w:sz="36" w:space="10" w:color="23F2FF" w:themeColor="accent1" w:themeTint="99"/>
        <w:left w:val="single" w:sz="24" w:space="10" w:color="008890" w:themeColor="accent1"/>
        <w:bottom w:val="single" w:sz="36" w:space="10" w:color="B7D438" w:themeColor="accent3"/>
        <w:right w:val="single" w:sz="24" w:space="10" w:color="008890" w:themeColor="accent1"/>
      </w:pBdr>
      <w:shd w:val="clear" w:color="auto" w:fill="008890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008890" w:themeFill="accent1"/>
    </w:rPr>
  </w:style>
  <w:style w:type="character" w:styleId="IntensiverVerweis">
    <w:name w:val="Intense Reference"/>
    <w:basedOn w:val="Absatz-Standardschriftart"/>
    <w:uiPriority w:val="32"/>
    <w:qFormat/>
    <w:rPr>
      <w:rFonts w:cs="Times New Roman"/>
      <w:b/>
      <w:color w:val="008890" w:themeColor="accent1"/>
      <w:sz w:val="22"/>
      <w:szCs w:val="20"/>
      <w:u w:val="single"/>
    </w:rPr>
  </w:style>
  <w:style w:type="paragraph" w:styleId="Aufzhlungszeichen">
    <w:name w:val="List Bullet"/>
    <w:basedOn w:val="Standard"/>
    <w:uiPriority w:val="36"/>
    <w:unhideWhenUsed/>
    <w:qFormat/>
    <w:pPr>
      <w:numPr>
        <w:numId w:val="11"/>
      </w:numPr>
      <w:spacing w:after="0"/>
      <w:contextualSpacing/>
    </w:pPr>
  </w:style>
  <w:style w:type="paragraph" w:styleId="Aufzhlungszeichen2">
    <w:name w:val="List Bullet 2"/>
    <w:basedOn w:val="Standard"/>
    <w:uiPriority w:val="36"/>
    <w:unhideWhenUsed/>
    <w:qFormat/>
    <w:pPr>
      <w:numPr>
        <w:numId w:val="12"/>
      </w:numPr>
      <w:spacing w:after="0"/>
    </w:pPr>
  </w:style>
  <w:style w:type="paragraph" w:styleId="Aufzhlungszeichen3">
    <w:name w:val="List Bullet 3"/>
    <w:basedOn w:val="Standard"/>
    <w:uiPriority w:val="36"/>
    <w:unhideWhenUsed/>
    <w:qFormat/>
    <w:pPr>
      <w:numPr>
        <w:numId w:val="13"/>
      </w:numPr>
      <w:spacing w:after="0"/>
    </w:pPr>
  </w:style>
  <w:style w:type="paragraph" w:styleId="Aufzhlungszeichen4">
    <w:name w:val="List Bullet 4"/>
    <w:basedOn w:val="Standard"/>
    <w:uiPriority w:val="36"/>
    <w:unhideWhenUsed/>
    <w:qFormat/>
    <w:pPr>
      <w:numPr>
        <w:numId w:val="14"/>
      </w:numPr>
      <w:spacing w:after="0"/>
    </w:pPr>
  </w:style>
  <w:style w:type="paragraph" w:styleId="Aufzhlungszeichen5">
    <w:name w:val="List Bullet 5"/>
    <w:basedOn w:val="Standard"/>
    <w:uiPriority w:val="36"/>
    <w:unhideWhenUsed/>
    <w:qFormat/>
    <w:pPr>
      <w:numPr>
        <w:numId w:val="15"/>
      </w:numPr>
      <w:spacing w:after="0"/>
    </w:pPr>
  </w:style>
  <w:style w:type="paragraph" w:styleId="KeinLeerraum">
    <w:name w:val="No Spacing"/>
    <w:basedOn w:val="Standard"/>
    <w:uiPriority w:val="1"/>
    <w:qFormat/>
    <w:rsid w:val="00C77D65"/>
    <w:pPr>
      <w:spacing w:after="0" w:line="240" w:lineRule="auto"/>
    </w:pPr>
    <w:rPr>
      <w:b/>
      <w:color w:val="004348" w:themeColor="accent1" w:themeShade="80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Zitat">
    <w:name w:val="Quote"/>
    <w:basedOn w:val="Standard"/>
    <w:link w:val="ZitatZchn"/>
    <w:uiPriority w:val="29"/>
    <w:qFormat/>
    <w:rPr>
      <w:i/>
      <w:color w:val="7F7F7F" w:themeColor="background1" w:themeShade="7F"/>
      <w:sz w:val="24"/>
    </w:rPr>
  </w:style>
  <w:style w:type="character" w:customStyle="1" w:styleId="ZitatZchn">
    <w:name w:val="Zitat Zchn"/>
    <w:basedOn w:val="Absatz-Standardschriftart"/>
    <w:link w:val="Zitat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Fett">
    <w:name w:val="Strong"/>
    <w:uiPriority w:val="22"/>
    <w:qFormat/>
    <w:rPr>
      <w:rFonts w:asciiTheme="minorHAnsi" w:hAnsiTheme="minorHAnsi"/>
      <w:b/>
      <w:color w:val="D2DF57" w:themeColor="accent2"/>
    </w:rPr>
  </w:style>
  <w:style w:type="character" w:styleId="SchwacheHervorhebung">
    <w:name w:val="Subtle Emphasis"/>
    <w:basedOn w:val="Absatz-Standardschriftar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chwacherVerweis">
    <w:name w:val="Subtle Reference"/>
    <w:basedOn w:val="Absatz-Standardschriftar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ellenraster">
    <w:name w:val="Table Grid"/>
    <w:basedOn w:val="NormaleTabelle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Verzeichnis1">
    <w:name w:val="toc 1"/>
    <w:basedOn w:val="Standard"/>
    <w:next w:val="Standard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D2DF57" w:themeColor="accent2"/>
    </w:rPr>
  </w:style>
  <w:style w:type="paragraph" w:styleId="Verzeichnis2">
    <w:name w:val="toc 2"/>
    <w:basedOn w:val="Standard"/>
    <w:next w:val="Standard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Verzeichnis3">
    <w:name w:val="toc 3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Verzeichnis4">
    <w:name w:val="toc 4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Verzeichnis5">
    <w:name w:val="toc 5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Verzeichnis6">
    <w:name w:val="toc 6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Verzeichnis7">
    <w:name w:val="toc 7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Verzeichnis8">
    <w:name w:val="toc 8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Verzeichnis9">
    <w:name w:val="toc 9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Absatz-Standardschriftart"/>
    <w:uiPriority w:val="99"/>
    <w:semiHidden/>
    <w:unhideWhenUsed/>
    <w:rPr>
      <w:color w:val="CC9900" w:themeColor="hyperlink"/>
      <w:u w:val="single"/>
    </w:rPr>
  </w:style>
  <w:style w:type="table" w:styleId="EinfacheTabelle4">
    <w:name w:val="Plain Table 4"/>
    <w:basedOn w:val="NormaleTabelle"/>
    <w:uiPriority w:val="44"/>
    <w:rsid w:val="006169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7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Roaming\Microsoft\Templates\Bericht%20(Design%20&#8222;Dactylos&#822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Custom 227">
      <a:dk1>
        <a:sysClr val="windowText" lastClr="000000"/>
      </a:dk1>
      <a:lt1>
        <a:sysClr val="window" lastClr="FFFFFF"/>
      </a:lt1>
      <a:dk2>
        <a:srgbClr val="013D3D"/>
      </a:dk2>
      <a:lt2>
        <a:srgbClr val="E9E5DC"/>
      </a:lt2>
      <a:accent1>
        <a:srgbClr val="008890"/>
      </a:accent1>
      <a:accent2>
        <a:srgbClr val="D2DF57"/>
      </a:accent2>
      <a:accent3>
        <a:srgbClr val="B7D438"/>
      </a:accent3>
      <a:accent4>
        <a:srgbClr val="92C03E"/>
      </a:accent4>
      <a:accent5>
        <a:srgbClr val="A9D6D7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A0909-2151-4EC7-AE2E-708B6A990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(Design „Dactylos“).dotx</Template>
  <TotalTime>0</TotalTime>
  <Pages>2</Pages>
  <Words>12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micha</dc:creator>
  <cp:keywords/>
  <dc:description/>
  <cp:lastModifiedBy>M M</cp:lastModifiedBy>
  <cp:revision>24</cp:revision>
  <dcterms:created xsi:type="dcterms:W3CDTF">2024-12-07T21:44:00Z</dcterms:created>
  <dcterms:modified xsi:type="dcterms:W3CDTF">2024-12-08T00:00:00Z</dcterms:modified>
</cp:coreProperties>
</file>